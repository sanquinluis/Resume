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4B6E5" w14:textId="54F9E24A" w:rsidR="00375DAE" w:rsidRDefault="00D82A00" w:rsidP="00375DAE">
      <w:pPr>
        <w:pStyle w:val="ContactInfo"/>
      </w:pPr>
      <w:r>
        <w:t xml:space="preserve">3270 S </w:t>
      </w:r>
      <w:proofErr w:type="spellStart"/>
      <w:r>
        <w:t>Semoran</w:t>
      </w:r>
      <w:proofErr w:type="spellEnd"/>
      <w:r>
        <w:t xml:space="preserve"> Blvd Apt 24</w:t>
      </w:r>
    </w:p>
    <w:p w14:paraId="30B85525" w14:textId="77777777" w:rsidR="00D82A00" w:rsidRDefault="00D82A00">
      <w:pPr>
        <w:pStyle w:val="ContactInfo"/>
      </w:pPr>
      <w:r>
        <w:t>Orlando, Florida 32822</w:t>
      </w:r>
    </w:p>
    <w:p w14:paraId="2AA73DF7" w14:textId="77777777" w:rsidR="00876ED2" w:rsidRDefault="006A3836">
      <w:pPr>
        <w:pStyle w:val="ContactInfo"/>
      </w:pPr>
      <w:r>
        <w:t xml:space="preserve">407-300-1073 </w:t>
      </w:r>
    </w:p>
    <w:p w14:paraId="41DFBCFD" w14:textId="77777777" w:rsidR="00375DAE" w:rsidRDefault="00375DAE">
      <w:pPr>
        <w:pStyle w:val="ContactInfo"/>
        <w:rPr>
          <w:color w:val="B0D0E2" w:themeColor="accent1" w:themeTint="66"/>
        </w:rPr>
      </w:pPr>
      <w:hyperlink r:id="rId10" w:history="1">
        <w:r w:rsidRPr="00375DAE">
          <w:rPr>
            <w:rStyle w:val="Hyperlink"/>
          </w:rPr>
          <w:t>https://git</w:t>
        </w:r>
        <w:r w:rsidRPr="00375DAE">
          <w:rPr>
            <w:rStyle w:val="Hyperlink"/>
          </w:rPr>
          <w:t>h</w:t>
        </w:r>
        <w:r w:rsidRPr="00375DAE">
          <w:rPr>
            <w:rStyle w:val="Hyperlink"/>
          </w:rPr>
          <w:t>ub.com/sanquinluis</w:t>
        </w:r>
      </w:hyperlink>
    </w:p>
    <w:bookmarkStart w:id="0" w:name="_GoBack"/>
    <w:bookmarkEnd w:id="0"/>
    <w:p w14:paraId="448940B7" w14:textId="77777777" w:rsidR="00375DAE" w:rsidRPr="009B6320" w:rsidRDefault="00375DAE">
      <w:pPr>
        <w:pStyle w:val="ContactInfo"/>
        <w:rPr>
          <w:rFonts w:cs="Helvetica"/>
          <w:color w:val="89B9D4" w:themeColor="accent1" w:themeTint="99"/>
          <w:kern w:val="0"/>
        </w:rPr>
      </w:pPr>
      <w:r w:rsidRPr="009B6320">
        <w:rPr>
          <w:rFonts w:cs="Helvetica"/>
          <w:color w:val="89B9D4" w:themeColor="accent1" w:themeTint="99"/>
          <w:kern w:val="0"/>
        </w:rPr>
        <w:fldChar w:fldCharType="begin"/>
      </w:r>
      <w:r w:rsidRPr="009B6320">
        <w:rPr>
          <w:rFonts w:cs="Helvetica"/>
          <w:color w:val="89B9D4" w:themeColor="accent1" w:themeTint="99"/>
          <w:kern w:val="0"/>
        </w:rPr>
        <w:instrText xml:space="preserve"> HYPERLINK "https://www.linkedin.com/in/hector-l-santana-quintana-5693a4a9" </w:instrText>
      </w:r>
      <w:r w:rsidRPr="009B6320">
        <w:rPr>
          <w:rFonts w:cs="Helvetica"/>
          <w:color w:val="89B9D4" w:themeColor="accent1" w:themeTint="99"/>
          <w:kern w:val="0"/>
        </w:rPr>
      </w:r>
      <w:r w:rsidRPr="009B6320">
        <w:rPr>
          <w:rFonts w:cs="Helvetica"/>
          <w:color w:val="89B9D4" w:themeColor="accent1" w:themeTint="99"/>
          <w:kern w:val="0"/>
        </w:rPr>
        <w:fldChar w:fldCharType="separate"/>
      </w:r>
      <w:r w:rsidRPr="009B6320">
        <w:rPr>
          <w:rStyle w:val="Hyperlink"/>
          <w:rFonts w:cs="Helvetica"/>
          <w:kern w:val="0"/>
        </w:rPr>
        <w:t>https://www.linkedin.com/in/hector-l-santana-quintana-5693a4a9</w:t>
      </w:r>
      <w:r w:rsidRPr="009B6320">
        <w:rPr>
          <w:rFonts w:cs="Helvetica"/>
          <w:color w:val="89B9D4" w:themeColor="accent1" w:themeTint="99"/>
          <w:kern w:val="0"/>
        </w:rPr>
        <w:fldChar w:fldCharType="end"/>
      </w:r>
    </w:p>
    <w:p w14:paraId="6D00F82E" w14:textId="608477EE" w:rsidR="00876ED2" w:rsidRDefault="00D82A00">
      <w:pPr>
        <w:pStyle w:val="ContactInfo"/>
        <w:rPr>
          <w:rStyle w:val="Emphasis"/>
        </w:rPr>
      </w:pPr>
      <w:r>
        <w:rPr>
          <w:rStyle w:val="Emphasis"/>
        </w:rPr>
        <w:t>sanquinluis@hotmail.com</w:t>
      </w:r>
    </w:p>
    <w:sdt>
      <w:sdtPr>
        <w:alias w:val="Your Name"/>
        <w:tag w:val=""/>
        <w:id w:val="-574512284"/>
        <w:placeholder>
          <w:docPart w:val="96838D129FE54549BDA9F365D28C5E7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593DF98A" w14:textId="77777777" w:rsidR="00876ED2" w:rsidRDefault="006A3836" w:rsidP="00F02980">
          <w:pPr>
            <w:pStyle w:val="Name"/>
            <w:pBdr>
              <w:bottom w:val="single" w:sz="4" w:space="1" w:color="418AB3" w:themeColor="accent1"/>
            </w:pBdr>
          </w:pPr>
          <w:r w:rsidRPr="006A3836">
            <w:t>Héctor L. Santana-Quintana</w:t>
          </w:r>
        </w:p>
      </w:sdtContent>
    </w:sdt>
    <w:tbl>
      <w:tblPr>
        <w:tblStyle w:val="ResumeTable"/>
        <w:tblW w:w="501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287"/>
        <w:gridCol w:w="7830"/>
        <w:gridCol w:w="205"/>
      </w:tblGrid>
      <w:tr w:rsidR="00A14A47" w14:paraId="4B44B48A" w14:textId="77777777" w:rsidTr="00A14A47">
        <w:trPr>
          <w:trHeight w:val="1386"/>
        </w:trPr>
        <w:tc>
          <w:tcPr>
            <w:tcW w:w="1778" w:type="dxa"/>
          </w:tcPr>
          <w:p w14:paraId="399B14A6" w14:textId="77777777" w:rsidR="00876ED2" w:rsidRDefault="005028F5">
            <w:pPr>
              <w:pStyle w:val="Heading1"/>
            </w:pPr>
            <w:r>
              <w:t>Objective</w:t>
            </w:r>
          </w:p>
        </w:tc>
        <w:tc>
          <w:tcPr>
            <w:tcW w:w="287" w:type="dxa"/>
          </w:tcPr>
          <w:p w14:paraId="0D740544" w14:textId="77777777" w:rsidR="00876ED2" w:rsidRDefault="00876ED2"/>
        </w:tc>
        <w:tc>
          <w:tcPr>
            <w:tcW w:w="8035" w:type="dxa"/>
            <w:gridSpan w:val="2"/>
          </w:tcPr>
          <w:p w14:paraId="77B8A250" w14:textId="5CDA7459" w:rsidR="00D86AB4" w:rsidRPr="00DD6911" w:rsidRDefault="00D86AB4" w:rsidP="00DD6911">
            <w:pPr>
              <w:rPr>
                <w:color w:val="000000" w:themeColor="text1"/>
              </w:rPr>
            </w:pPr>
            <w:r w:rsidRPr="00DD6911">
              <w:rPr>
                <w:color w:val="000000" w:themeColor="text1"/>
              </w:rPr>
              <w:t>Web developer</w:t>
            </w:r>
            <w:r w:rsidRPr="00DD6911">
              <w:rPr>
                <w:color w:val="000000" w:themeColor="text1"/>
              </w:rPr>
              <w:t xml:space="preserve"> with technical expertise</w:t>
            </w:r>
            <w:r w:rsidRPr="00DD6911">
              <w:rPr>
                <w:color w:val="000000" w:themeColor="text1"/>
              </w:rPr>
              <w:t xml:space="preserve"> able to build a sophistica</w:t>
            </w:r>
            <w:r w:rsidRPr="00DD6911">
              <w:rPr>
                <w:color w:val="000000" w:themeColor="text1"/>
              </w:rPr>
              <w:t xml:space="preserve">ted website with full database knowledge, frontend languages </w:t>
            </w:r>
            <w:r w:rsidR="00DD6911">
              <w:rPr>
                <w:color w:val="000000" w:themeColor="text1"/>
              </w:rPr>
              <w:t xml:space="preserve">skills </w:t>
            </w:r>
            <w:r w:rsidRPr="00DD6911">
              <w:rPr>
                <w:color w:val="000000" w:themeColor="text1"/>
              </w:rPr>
              <w:t xml:space="preserve">all the way to the backend. </w:t>
            </w:r>
            <w:r w:rsidRPr="00DD6911">
              <w:rPr>
                <w:rFonts w:cs="Arial"/>
                <w:color w:val="000000" w:themeColor="text1"/>
                <w:kern w:val="0"/>
              </w:rPr>
              <w:t>Adept in web design projects; maintains existing websites and upgrades new</w:t>
            </w:r>
            <w:r w:rsidR="00DD6911">
              <w:rPr>
                <w:rFonts w:cs="Arial"/>
                <w:color w:val="000000" w:themeColor="text1"/>
                <w:kern w:val="0"/>
              </w:rPr>
              <w:t>ly-acquired regularly with new technology</w:t>
            </w:r>
            <w:r w:rsidRPr="00DD6911">
              <w:rPr>
                <w:rFonts w:cs="Arial"/>
                <w:color w:val="000000" w:themeColor="text1"/>
                <w:kern w:val="0"/>
              </w:rPr>
              <w:t xml:space="preserve"> as needed.</w:t>
            </w:r>
          </w:p>
          <w:p w14:paraId="36FAB6D4" w14:textId="357CD0C7" w:rsidR="00876ED2" w:rsidRDefault="00876ED2" w:rsidP="00D86AB4"/>
        </w:tc>
      </w:tr>
      <w:tr w:rsidR="00A14A47" w14:paraId="251BCBA7" w14:textId="77777777" w:rsidTr="00A14A47">
        <w:trPr>
          <w:trHeight w:val="863"/>
        </w:trPr>
        <w:tc>
          <w:tcPr>
            <w:tcW w:w="1778" w:type="dxa"/>
          </w:tcPr>
          <w:p w14:paraId="25CEDD96" w14:textId="77777777" w:rsidR="00876ED2" w:rsidRDefault="005028F5">
            <w:pPr>
              <w:pStyle w:val="Heading1"/>
            </w:pPr>
            <w:r>
              <w:t>Skills</w:t>
            </w:r>
          </w:p>
        </w:tc>
        <w:tc>
          <w:tcPr>
            <w:tcW w:w="287" w:type="dxa"/>
          </w:tcPr>
          <w:p w14:paraId="0C1799F7" w14:textId="77777777" w:rsidR="00876ED2" w:rsidRDefault="00876ED2"/>
        </w:tc>
        <w:tc>
          <w:tcPr>
            <w:tcW w:w="8035" w:type="dxa"/>
            <w:gridSpan w:val="2"/>
          </w:tcPr>
          <w:p w14:paraId="334CD1DD" w14:textId="3BE160C9" w:rsidR="00876ED2" w:rsidRPr="00DD6911" w:rsidRDefault="00DD6911" w:rsidP="00DD6911">
            <w:r w:rsidRPr="00DD6911">
              <w:rPr>
                <w:color w:val="000000" w:themeColor="text1"/>
              </w:rPr>
              <w:t xml:space="preserve">HTML, CSS, Bootstrap, JavaScript, jQuery, GIT, </w:t>
            </w:r>
            <w:proofErr w:type="spellStart"/>
            <w:r w:rsidRPr="00DD6911">
              <w:rPr>
                <w:color w:val="000000" w:themeColor="text1"/>
              </w:rPr>
              <w:t>Github</w:t>
            </w:r>
            <w:proofErr w:type="spellEnd"/>
            <w:r w:rsidRPr="00DD6911">
              <w:rPr>
                <w:color w:val="000000" w:themeColor="text1"/>
              </w:rPr>
              <w:t>, MySQL, APIs, JSON, AJAX, Command line, Node.js, Express.js, Sequelize.js, Computer science fundamental, Foundation Design.</w:t>
            </w:r>
          </w:p>
        </w:tc>
      </w:tr>
      <w:tr w:rsidR="00A14A47" w14:paraId="25C18532" w14:textId="77777777" w:rsidTr="00A14A47">
        <w:trPr>
          <w:trHeight w:val="23"/>
        </w:trPr>
        <w:tc>
          <w:tcPr>
            <w:tcW w:w="1778" w:type="dxa"/>
          </w:tcPr>
          <w:p w14:paraId="36607A45" w14:textId="2BFDD96E" w:rsidR="00A14A47" w:rsidRDefault="00A14A47" w:rsidP="009B6320">
            <w:pPr>
              <w:pStyle w:val="Heading1"/>
            </w:pPr>
            <w:r>
              <w:t>Experience</w:t>
            </w:r>
          </w:p>
        </w:tc>
        <w:tc>
          <w:tcPr>
            <w:tcW w:w="287" w:type="dxa"/>
          </w:tcPr>
          <w:p w14:paraId="2E3F702D" w14:textId="448B22EF" w:rsidR="00A14A47" w:rsidRDefault="00A14A47">
            <w:r>
              <w:t xml:space="preserve"> </w:t>
            </w:r>
          </w:p>
        </w:tc>
        <w:tc>
          <w:tcPr>
            <w:tcW w:w="8035" w:type="dxa"/>
            <w:gridSpan w:val="2"/>
          </w:tcPr>
          <w:sdt>
            <w:sdtPr>
              <w:rPr>
                <w:b/>
                <w:bCs/>
                <w:caps/>
              </w:rPr>
              <w:id w:val="302434271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b/>
                    <w:bCs/>
                    <w:caps/>
                  </w:rPr>
                  <w:id w:val="830493898"/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color w:val="404040" w:themeColor="text1" w:themeTint="BF"/>
                    <w14:ligatures w14:val="standardContextual"/>
                  </w:rPr>
                </w:sdtEndPr>
                <w:sdtContent>
                  <w:p w14:paraId="28C7F9BA" w14:textId="77777777" w:rsidR="00A14A47" w:rsidRDefault="00A14A47" w:rsidP="00622316">
                    <w:pPr>
                      <w:jc w:val="both"/>
                    </w:pPr>
                    <w:r w:rsidRPr="0057235A">
                      <w:rPr>
                        <w:b/>
                      </w:rPr>
                      <w:t>LIRI</w:t>
                    </w:r>
                    <w:r>
                      <w:rPr>
                        <w:b/>
                      </w:rPr>
                      <w:t xml:space="preserve"> </w:t>
                    </w:r>
                    <w:r w:rsidRPr="0057235A">
                      <w:t>(</w:t>
                    </w:r>
                    <w:r>
                      <w:t>Orlando, FL</w:t>
                    </w:r>
                    <w:r w:rsidRPr="0057235A">
                      <w:t xml:space="preserve">) </w:t>
                    </w:r>
                    <w:r w:rsidRPr="0057235A">
                      <w:tab/>
                    </w:r>
                    <w:r>
                      <w:rPr>
                        <w:b/>
                      </w:rPr>
                      <w:tab/>
                    </w:r>
                    <w:r>
                      <w:rPr>
                        <w:b/>
                      </w:rPr>
                      <w:tab/>
                    </w:r>
                    <w:r>
                      <w:rPr>
                        <w:b/>
                      </w:rPr>
                      <w:tab/>
                    </w:r>
                    <w:r>
                      <w:rPr>
                        <w:b/>
                      </w:rPr>
                      <w:tab/>
                    </w:r>
                    <w:r>
                      <w:rPr>
                        <w:b/>
                      </w:rPr>
                      <w:tab/>
                    </w:r>
                    <w:r>
                      <w:rPr>
                        <w:b/>
                      </w:rPr>
                      <w:tab/>
                    </w:r>
                    <w:r>
                      <w:rPr>
                        <w:b/>
                      </w:rPr>
                      <w:tab/>
                    </w:r>
                    <w:r w:rsidRPr="0057235A">
                      <w:t>2016</w:t>
                    </w:r>
                  </w:p>
                  <w:p w14:paraId="1AC41250" w14:textId="77777777" w:rsidR="00A14A47" w:rsidRPr="00C11FB8" w:rsidRDefault="00A14A47" w:rsidP="00622316">
                    <w:pPr>
                      <w:jc w:val="both"/>
                      <w:rPr>
                        <w:i/>
                      </w:rPr>
                    </w:pPr>
                    <w:r w:rsidRPr="00C11FB8">
                      <w:rPr>
                        <w:i/>
                      </w:rPr>
                      <w:t>Back End Developer</w:t>
                    </w:r>
                  </w:p>
                  <w:p w14:paraId="6EFF5450" w14:textId="77777777" w:rsidR="00A14A47" w:rsidRDefault="00A14A47" w:rsidP="00622316">
                    <w:pPr>
                      <w:numPr>
                        <w:ilvl w:val="0"/>
                        <w:numId w:val="4"/>
                      </w:numPr>
                      <w:spacing w:before="0" w:after="0" w:line="240" w:lineRule="auto"/>
                      <w:contextualSpacing/>
                      <w:jc w:val="both"/>
                    </w:pPr>
                    <w:r>
                      <w:t>command line node app to return tweets, song information or movie information.</w:t>
                    </w:r>
                  </w:p>
                  <w:p w14:paraId="54526551" w14:textId="77777777" w:rsidR="00A14A47" w:rsidRDefault="00A14A47" w:rsidP="00622316">
                    <w:pPr>
                      <w:numPr>
                        <w:ilvl w:val="0"/>
                        <w:numId w:val="4"/>
                      </w:numPr>
                      <w:spacing w:before="0" w:after="0" w:line="240" w:lineRule="auto"/>
                      <w:contextualSpacing/>
                      <w:jc w:val="both"/>
                    </w:pPr>
                    <w:r>
                      <w:t>App logs commands</w:t>
                    </w:r>
                  </w:p>
                  <w:p w14:paraId="7805AFC3" w14:textId="77777777" w:rsidR="00A14A47" w:rsidRDefault="00A14A47" w:rsidP="00622316">
                    <w:pPr>
                      <w:numPr>
                        <w:ilvl w:val="0"/>
                        <w:numId w:val="4"/>
                      </w:numPr>
                      <w:spacing w:before="0" w:after="0" w:line="240" w:lineRule="auto"/>
                      <w:contextualSpacing/>
                      <w:jc w:val="both"/>
                    </w:pPr>
                    <w:r>
                      <w:t>Node.js, NPM Packages: Request, Spotify, Twitter</w:t>
                    </w:r>
                  </w:p>
                  <w:p w14:paraId="0D34B5CB" w14:textId="77777777" w:rsidR="00A14A47" w:rsidRDefault="00A14A47" w:rsidP="00622316">
                    <w:pPr>
                      <w:numPr>
                        <w:ilvl w:val="0"/>
                        <w:numId w:val="4"/>
                      </w:numPr>
                      <w:spacing w:before="0" w:after="0" w:line="240" w:lineRule="auto"/>
                      <w:contextualSpacing/>
                      <w:jc w:val="both"/>
                    </w:pPr>
                    <w:r>
                      <w:t>Leveraged Iron Node for debugging</w:t>
                    </w:r>
                  </w:p>
                  <w:p w14:paraId="3A2EDA3A" w14:textId="77777777" w:rsidR="00A14A47" w:rsidRDefault="00A14A47" w:rsidP="00622316">
                    <w:pPr>
                      <w:pStyle w:val="ListParagraph"/>
                      <w:numPr>
                        <w:ilvl w:val="0"/>
                        <w:numId w:val="4"/>
                      </w:numPr>
                      <w:spacing w:before="0" w:after="0" w:line="240" w:lineRule="auto"/>
                      <w:jc w:val="both"/>
                    </w:pPr>
                    <w:hyperlink r:id="rId11" w:history="1">
                      <w:r w:rsidRPr="00E425AE">
                        <w:rPr>
                          <w:rStyle w:val="Hyperlink"/>
                        </w:rPr>
                        <w:t>https://github.com/sanquinluis/liri-node-app</w:t>
                      </w:r>
                    </w:hyperlink>
                  </w:p>
                  <w:p w14:paraId="3276C6BA" w14:textId="77777777" w:rsidR="00A14A47" w:rsidRDefault="00A14A47" w:rsidP="00622316">
                    <w:pPr>
                      <w:pStyle w:val="Heading2"/>
                    </w:pPr>
                  </w:p>
                </w:sdtContent>
              </w:sdt>
              <w:sdt>
                <w:sdtPr>
                  <w:rPr>
                    <w:b/>
                    <w:bCs/>
                    <w:caps/>
                  </w:rPr>
                  <w:id w:val="1265197789"/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11B29761" w14:textId="77777777" w:rsidR="00A14A47" w:rsidRDefault="00A14A47" w:rsidP="00622316">
                    <w:r>
                      <w:rPr>
                        <w:b/>
                      </w:rPr>
                      <w:t xml:space="preserve">Hangman.js </w:t>
                    </w:r>
                    <w:r w:rsidRPr="0057235A">
                      <w:t>(</w:t>
                    </w:r>
                    <w:r>
                      <w:t>Orlando, FL</w:t>
                    </w:r>
                    <w:r w:rsidRPr="0057235A">
                      <w:t xml:space="preserve">) </w:t>
                    </w:r>
                    <w:r w:rsidRPr="0057235A">
                      <w:tab/>
                    </w:r>
                    <w:r>
                      <w:rPr>
                        <w:b/>
                      </w:rPr>
                      <w:tab/>
                    </w:r>
                    <w:r>
                      <w:rPr>
                        <w:b/>
                      </w:rPr>
                      <w:tab/>
                    </w:r>
                    <w:r>
                      <w:rPr>
                        <w:b/>
                      </w:rPr>
                      <w:tab/>
                    </w:r>
                    <w:r>
                      <w:rPr>
                        <w:b/>
                      </w:rPr>
                      <w:tab/>
                    </w:r>
                    <w:r>
                      <w:rPr>
                        <w:b/>
                      </w:rPr>
                      <w:tab/>
                    </w:r>
                    <w:r>
                      <w:rPr>
                        <w:b/>
                      </w:rPr>
                      <w:tab/>
                      <w:t xml:space="preserve">               </w:t>
                    </w:r>
                    <w:r w:rsidRPr="0057235A">
                      <w:t>2016</w:t>
                    </w:r>
                  </w:p>
                  <w:p w14:paraId="0B66147F" w14:textId="77777777" w:rsidR="00A14A47" w:rsidRPr="00C11FB8" w:rsidRDefault="00A14A47" w:rsidP="00622316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Back</w:t>
                    </w:r>
                    <w:r w:rsidRPr="00C11FB8">
                      <w:rPr>
                        <w:i/>
                      </w:rPr>
                      <w:t xml:space="preserve"> End Developer</w:t>
                    </w:r>
                  </w:p>
                  <w:p w14:paraId="662CFEB6" w14:textId="77777777" w:rsidR="00A14A47" w:rsidRDefault="00A14A47" w:rsidP="00622316">
                    <w:pPr>
                      <w:numPr>
                        <w:ilvl w:val="0"/>
                        <w:numId w:val="4"/>
                      </w:numPr>
                      <w:spacing w:before="0" w:after="0" w:line="240" w:lineRule="auto"/>
                      <w:contextualSpacing/>
                    </w:pPr>
                    <w:r>
                      <w:t>Created an instrument guess hangman game playable in the command line.</w:t>
                    </w:r>
                  </w:p>
                  <w:p w14:paraId="67347D42" w14:textId="77777777" w:rsidR="00A14A47" w:rsidRDefault="00A14A47" w:rsidP="00622316">
                    <w:pPr>
                      <w:numPr>
                        <w:ilvl w:val="0"/>
                        <w:numId w:val="4"/>
                      </w:numPr>
                      <w:spacing w:before="0" w:after="0" w:line="240" w:lineRule="auto"/>
                      <w:contextualSpacing/>
                    </w:pPr>
                    <w:r>
                      <w:t xml:space="preserve">JavaScript, Node.js and </w:t>
                    </w:r>
                    <w:proofErr w:type="gramStart"/>
                    <w:r>
                      <w:t>package.json</w:t>
                    </w:r>
                    <w:proofErr w:type="gramEnd"/>
                    <w:r>
                      <w:t>.</w:t>
                    </w:r>
                  </w:p>
                  <w:p w14:paraId="63B63174" w14:textId="77777777" w:rsidR="00A14A47" w:rsidRDefault="00A14A47" w:rsidP="00622316">
                    <w:pPr>
                      <w:numPr>
                        <w:ilvl w:val="0"/>
                        <w:numId w:val="4"/>
                      </w:numPr>
                      <w:spacing w:before="0" w:after="0" w:line="240" w:lineRule="auto"/>
                      <w:contextualSpacing/>
                    </w:pPr>
                    <w:hyperlink r:id="rId12" w:history="1">
                      <w:r w:rsidRPr="00E425AE">
                        <w:rPr>
                          <w:rStyle w:val="Hyperlink"/>
                        </w:rPr>
                        <w:t>https://github.com/sanquinluis/week11-hangman</w:t>
                      </w:r>
                    </w:hyperlink>
                  </w:p>
                  <w:p w14:paraId="5F941F3B" w14:textId="77777777" w:rsidR="00A14A47" w:rsidRDefault="00A14A47" w:rsidP="00622316">
                    <w:pPr>
                      <w:numPr>
                        <w:ilvl w:val="0"/>
                        <w:numId w:val="4"/>
                      </w:numPr>
                      <w:spacing w:before="0" w:after="0" w:line="240" w:lineRule="auto"/>
                      <w:contextualSpacing/>
                    </w:pPr>
                  </w:p>
                </w:sdtContent>
              </w:sdt>
              <w:sdt>
                <w:sdtPr>
                  <w:rPr>
                    <w:b/>
                    <w:bCs/>
                    <w:caps/>
                  </w:rPr>
                  <w:id w:val="-1552451659"/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507F1072" w14:textId="77777777" w:rsidR="00A14A47" w:rsidRDefault="00A14A47" w:rsidP="00622316">
                    <w:pPr>
                      <w:spacing w:before="0" w:after="0" w:line="240" w:lineRule="auto"/>
                      <w:contextualSpacing/>
                    </w:pPr>
                    <w:r w:rsidRPr="00A6233C">
                      <w:rPr>
                        <w:b/>
                      </w:rPr>
                      <w:t>Hangman Game</w:t>
                    </w:r>
                    <w:r>
                      <w:rPr>
                        <w:b/>
                      </w:rPr>
                      <w:t xml:space="preserve"> </w:t>
                    </w:r>
                    <w:r>
                      <w:t xml:space="preserve">(Orlando, </w:t>
                    </w:r>
                    <w:proofErr w:type="gramStart"/>
                    <w:r>
                      <w:t xml:space="preserve">FL)   </w:t>
                    </w:r>
                    <w:proofErr w:type="gramEnd"/>
                    <w:r>
                      <w:t xml:space="preserve">                                                                                                      2016</w:t>
                    </w:r>
                  </w:p>
                  <w:p w14:paraId="35A6C27A" w14:textId="77777777" w:rsidR="00A14A47" w:rsidRDefault="00A14A47" w:rsidP="00622316">
                    <w:pPr>
                      <w:spacing w:before="0" w:after="0" w:line="240" w:lineRule="auto"/>
                      <w:contextualSpacing/>
                    </w:pPr>
                  </w:p>
                  <w:p w14:paraId="597F8CB9" w14:textId="77777777" w:rsidR="00A14A47" w:rsidRDefault="00A14A47" w:rsidP="00622316">
                    <w:pPr>
                      <w:spacing w:before="0" w:after="0" w:line="240" w:lineRule="auto"/>
                      <w:contextualSpacing/>
                    </w:pPr>
                    <w:r>
                      <w:t>Front End Developer</w:t>
                    </w:r>
                  </w:p>
                  <w:p w14:paraId="0D467D36" w14:textId="77777777" w:rsidR="00A14A47" w:rsidRDefault="00A14A47" w:rsidP="00622316">
                    <w:pPr>
                      <w:spacing w:before="0" w:after="0" w:line="240" w:lineRule="auto"/>
                      <w:contextualSpacing/>
                    </w:pPr>
                  </w:p>
                  <w:p w14:paraId="643E3896" w14:textId="77777777" w:rsidR="00A14A47" w:rsidRDefault="00A14A47" w:rsidP="00622316">
                    <w:pPr>
                      <w:pStyle w:val="ListParagraph"/>
                      <w:numPr>
                        <w:ilvl w:val="0"/>
                        <w:numId w:val="5"/>
                      </w:numPr>
                      <w:spacing w:before="0" w:after="0" w:line="240" w:lineRule="auto"/>
                    </w:pPr>
                    <w:r>
                      <w:t>Created a hangman game playable in the browser.</w:t>
                    </w:r>
                  </w:p>
                  <w:p w14:paraId="420DC6A2" w14:textId="77777777" w:rsidR="00A14A47" w:rsidRDefault="00A14A47" w:rsidP="00622316">
                    <w:pPr>
                      <w:pStyle w:val="ListParagraph"/>
                      <w:numPr>
                        <w:ilvl w:val="0"/>
                        <w:numId w:val="5"/>
                      </w:numPr>
                      <w:spacing w:before="0" w:after="0" w:line="240" w:lineRule="auto"/>
                    </w:pPr>
                    <w:r>
                      <w:t>JavaScript, jQuery, HTML5, CSS, Bootstrap.</w:t>
                    </w:r>
                  </w:p>
                  <w:p w14:paraId="2589FD29" w14:textId="77777777" w:rsidR="00A14A47" w:rsidRDefault="00A14A47" w:rsidP="00622316">
                    <w:pPr>
                      <w:pStyle w:val="ListParagraph"/>
                      <w:numPr>
                        <w:ilvl w:val="0"/>
                        <w:numId w:val="5"/>
                      </w:numPr>
                      <w:spacing w:before="0" w:after="0" w:line="240" w:lineRule="auto"/>
                    </w:pPr>
                    <w:hyperlink r:id="rId13" w:history="1">
                      <w:r w:rsidRPr="00E425AE">
                        <w:rPr>
                          <w:rStyle w:val="Hyperlink"/>
                        </w:rPr>
                        <w:t>https://github.com/sanquinluis/hangmangame</w:t>
                      </w:r>
                    </w:hyperlink>
                  </w:p>
                  <w:p w14:paraId="44E524CC" w14:textId="39C1CC3C" w:rsidR="00A14A47" w:rsidRDefault="00A14A47" w:rsidP="00EC11A2"/>
                </w:sdtContent>
              </w:sdt>
            </w:sdtContent>
          </w:sdt>
        </w:tc>
      </w:tr>
      <w:tr w:rsidR="00A14A47" w14:paraId="24767DBF" w14:textId="77777777" w:rsidTr="00A14A47">
        <w:trPr>
          <w:trHeight w:val="23"/>
        </w:trPr>
        <w:tc>
          <w:tcPr>
            <w:tcW w:w="1778" w:type="dxa"/>
          </w:tcPr>
          <w:p w14:paraId="404F4B3B" w14:textId="77777777" w:rsidR="00A14A47" w:rsidRDefault="00A14A47" w:rsidP="009B6320">
            <w:pPr>
              <w:pStyle w:val="Heading1"/>
            </w:pPr>
          </w:p>
        </w:tc>
        <w:tc>
          <w:tcPr>
            <w:tcW w:w="287" w:type="dxa"/>
          </w:tcPr>
          <w:p w14:paraId="3D05F5D1" w14:textId="77777777" w:rsidR="00A14A47" w:rsidRDefault="00A14A47"/>
        </w:tc>
        <w:tc>
          <w:tcPr>
            <w:tcW w:w="8035" w:type="dxa"/>
            <w:gridSpan w:val="2"/>
          </w:tcPr>
          <w:p w14:paraId="28B43588" w14:textId="77777777" w:rsidR="00A14A47" w:rsidRPr="0057235A" w:rsidRDefault="00A14A47" w:rsidP="009B6320">
            <w:pPr>
              <w:jc w:val="both"/>
              <w:rPr>
                <w:b/>
              </w:rPr>
            </w:pPr>
          </w:p>
        </w:tc>
      </w:tr>
      <w:tr w:rsidR="00A14A47" w14:paraId="3319D4E9" w14:textId="31E73C0E" w:rsidTr="00A9362A">
        <w:trPr>
          <w:gridAfter w:val="1"/>
          <w:wAfter w:w="205" w:type="dxa"/>
        </w:trPr>
        <w:tc>
          <w:tcPr>
            <w:tcW w:w="1778" w:type="dxa"/>
          </w:tcPr>
          <w:p w14:paraId="69EB92AB" w14:textId="4D5C6A32" w:rsidR="00A14A47" w:rsidRDefault="00A14A47" w:rsidP="00A14A47">
            <w:pPr>
              <w:pStyle w:val="Heading1"/>
              <w:jc w:val="left"/>
            </w:pPr>
            <w:r>
              <w:lastRenderedPageBreak/>
              <w:t>Work History</w:t>
            </w:r>
          </w:p>
        </w:tc>
        <w:tc>
          <w:tcPr>
            <w:tcW w:w="287" w:type="dxa"/>
          </w:tcPr>
          <w:p w14:paraId="0D669B57" w14:textId="6D62EF35" w:rsidR="00A14A47" w:rsidRDefault="00A14A47" w:rsidP="00622316">
            <w:r>
              <w:t xml:space="preserve"> </w:t>
            </w: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800914846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270159212"/>
                  <w15:repeatingSectionItem/>
                </w:sdtPr>
                <w:sdtContent>
                  <w:p w14:paraId="077FA571" w14:textId="77777777" w:rsidR="00A14A47" w:rsidRDefault="00A14A47" w:rsidP="00622316">
                    <w:pPr>
                      <w:pStyle w:val="Heading2"/>
                    </w:pPr>
                    <w:r>
                      <w:t>Bus Driver/coordinator, Walt Disney World, Lake Buena Vista, FL</w:t>
                    </w:r>
                  </w:p>
                  <w:p w14:paraId="46FA83CB" w14:textId="77777777" w:rsidR="00A14A47" w:rsidRDefault="00A14A47" w:rsidP="00622316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 xml:space="preserve">As a Walt Disney Driver I am responsible for the safety of my guest taking them from one location to another in an efficient way. </w:t>
                    </w:r>
                  </w:p>
                  <w:p w14:paraId="139ECEE0" w14:textId="77777777" w:rsidR="00A14A47" w:rsidRDefault="00A14A47" w:rsidP="00622316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 xml:space="preserve">As a Coordinator I am responsible of coordinating transportation needs, I dispatch the routs using MOD Software and two-way radio. We also make sure that Management receives a daily operation summary by e-mail.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781412901"/>
                  <w15:repeatingSectionItem/>
                </w:sdtPr>
                <w:sdtContent>
                  <w:p w14:paraId="4E732FD5" w14:textId="77777777" w:rsidR="00A14A47" w:rsidRDefault="00A14A47" w:rsidP="00622316">
                    <w:pPr>
                      <w:pStyle w:val="Heading2"/>
                    </w:pPr>
                    <w:r w:rsidRPr="003A3616">
                      <w:t>Homelessness Prevention and Rapid Re-Housing Program (HPRP) Case Management</w:t>
                    </w:r>
                    <w:r>
                      <w:t xml:space="preserve">, CITY Hall, Utuado, PR </w:t>
                    </w:r>
                  </w:p>
                  <w:p w14:paraId="33FECAA8" w14:textId="77777777" w:rsidR="00A14A47" w:rsidRPr="003A3616" w:rsidRDefault="00A14A47" w:rsidP="00622316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Provide prevention assistance to homeless citizen who would otherwise will remain displaced from a basic necessity. Over 200 oriented and over 100 residents re-housed.</w:t>
                    </w:r>
                  </w:p>
                  <w:p w14:paraId="50B1656C" w14:textId="77777777" w:rsidR="00A14A47" w:rsidRDefault="00A14A47" w:rsidP="00622316">
                    <w:pPr>
                      <w:pStyle w:val="ResumeText"/>
                    </w:pPr>
                    <w:r>
                      <w:t>10/09/2011 to 10/22/2012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06125021"/>
                  <w15:repeatingSectionItem/>
                </w:sdtPr>
                <w:sdtContent>
                  <w:p w14:paraId="408CCAA2" w14:textId="77777777" w:rsidR="00A14A47" w:rsidRDefault="00A14A47" w:rsidP="00622316">
                    <w:pPr>
                      <w:pStyle w:val="Heading2"/>
                    </w:pPr>
                    <w:r>
                      <w:t>Census Bureu field operation clerk and enumerator, Federal government, Utuado, PR</w:t>
                    </w:r>
                  </w:p>
                  <w:p w14:paraId="74467FFE" w14:textId="77777777" w:rsidR="00A14A47" w:rsidRDefault="00A14A47" w:rsidP="00622316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Interviewing residents in designated areas; Explained the purpose of my visit, answer</w:t>
                    </w:r>
                  </w:p>
                  <w:p w14:paraId="4FA916A1" w14:textId="77777777" w:rsidR="00A14A47" w:rsidRDefault="00A14A47" w:rsidP="00622316">
                    <w:pPr>
                      <w:pStyle w:val="ListParagraph"/>
                    </w:pPr>
                    <w:r>
                      <w:t xml:space="preserve">resident’s questions, elicited information following a scrip recording census data.   </w:t>
                    </w:r>
                  </w:p>
                  <w:p w14:paraId="0EF7A407" w14:textId="24D5F2EF" w:rsidR="00A14A47" w:rsidRDefault="00A14A47">
                    <w:pPr>
                      <w:rPr>
                        <w:b/>
                        <w:bCs/>
                        <w:caps/>
                      </w:rPr>
                    </w:pPr>
                    <w:r>
                      <w:t>1/20/2009 to 05/15/2009</w:t>
                    </w:r>
                  </w:p>
                </w:sdtContent>
              </w:sdt>
            </w:sdtContent>
          </w:sdt>
        </w:tc>
      </w:tr>
      <w:tr w:rsidR="00A14A47" w14:paraId="0E0C97CE" w14:textId="77777777" w:rsidTr="00A14A47">
        <w:trPr>
          <w:gridAfter w:val="1"/>
          <w:wAfter w:w="205" w:type="dxa"/>
        </w:trPr>
        <w:tc>
          <w:tcPr>
            <w:tcW w:w="1778" w:type="dxa"/>
          </w:tcPr>
          <w:p w14:paraId="15E348AC" w14:textId="77777777" w:rsidR="00A14A47" w:rsidRDefault="00A14A47" w:rsidP="00622316">
            <w:pPr>
              <w:pStyle w:val="Heading1"/>
            </w:pPr>
            <w:r>
              <w:t>Education</w:t>
            </w:r>
          </w:p>
        </w:tc>
        <w:tc>
          <w:tcPr>
            <w:tcW w:w="287" w:type="dxa"/>
          </w:tcPr>
          <w:p w14:paraId="4B67BB49" w14:textId="77777777" w:rsidR="00A14A47" w:rsidRDefault="00A14A47" w:rsidP="00622316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15:repeatingSectionItem/>
                </w:sdtPr>
                <w:sdtContent>
                  <w:p w14:paraId="6588C053" w14:textId="77777777" w:rsidR="00A14A47" w:rsidRDefault="00A14A47" w:rsidP="00622316">
                    <w:pPr>
                      <w:pStyle w:val="Heading2"/>
                    </w:pPr>
                    <w:r>
                      <w:t>University central of florida. 2016</w:t>
                    </w:r>
                  </w:p>
                  <w:p w14:paraId="4A472411" w14:textId="77777777" w:rsidR="00A14A47" w:rsidRDefault="00A14A47" w:rsidP="00622316">
                    <w:r>
                      <w:rPr>
                        <w:i/>
                      </w:rPr>
                      <w:t>Full Stack Web Developer</w:t>
                    </w:r>
                    <w:r>
                      <w:t xml:space="preserve"> : </w:t>
                    </w:r>
                    <w:r w:rsidRPr="001E6E6B">
                      <w:t xml:space="preserve">Intense course that includes the following technologies: HTML5, CSS3, Bootstrap, JavaScript, jQuery, Node.js, Responsive Design, </w:t>
                    </w:r>
                    <w:proofErr w:type="spellStart"/>
                    <w:r w:rsidRPr="001E6E6B">
                      <w:t>Heroku</w:t>
                    </w:r>
                    <w:proofErr w:type="spellEnd"/>
                    <w:r w:rsidRPr="001E6E6B">
                      <w:t xml:space="preserve">, </w:t>
                    </w:r>
                    <w:proofErr w:type="spellStart"/>
                    <w:r w:rsidRPr="001E6E6B">
                      <w:t>Git</w:t>
                    </w:r>
                    <w:proofErr w:type="spellEnd"/>
                    <w:r w:rsidRPr="001E6E6B">
                      <w:t xml:space="preserve">, User Authentication, PHP frameworks like </w:t>
                    </w:r>
                    <w:proofErr w:type="spellStart"/>
                    <w:r w:rsidRPr="001E6E6B">
                      <w:t>Laravel</w:t>
                    </w:r>
                    <w:proofErr w:type="spellEnd"/>
                    <w:r w:rsidRPr="001E6E6B">
                      <w:t>, React.js, MySQL, MongoDB.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650016124"/>
                  <w15:repeatingSectionItem/>
                </w:sdtPr>
                <w:sdtContent>
                  <w:p w14:paraId="263F79F1" w14:textId="77777777" w:rsidR="00A14A47" w:rsidRDefault="00A14A47" w:rsidP="00622316">
                    <w:pPr>
                      <w:pStyle w:val="Heading2"/>
                    </w:pPr>
                    <w:r>
                      <w:t>M.A. Universidad complutense de Madrid, Spain. 2007</w:t>
                    </w:r>
                  </w:p>
                  <w:p w14:paraId="6C35DD40" w14:textId="77777777" w:rsidR="00A14A47" w:rsidRDefault="00A14A47" w:rsidP="00622316">
                    <w:r w:rsidRPr="003A3616">
                      <w:rPr>
                        <w:i/>
                      </w:rPr>
                      <w:t>International Law and Foreign Affairs</w:t>
                    </w:r>
                    <w:r>
                      <w:t xml:space="preserve">. </w:t>
                    </w:r>
                  </w:p>
                  <w:p w14:paraId="6975E41F" w14:textId="77777777" w:rsidR="00A14A47" w:rsidRDefault="00A14A47" w:rsidP="00622316">
                    <w:r>
                      <w:t>Thesis</w:t>
                    </w:r>
                    <w:r w:rsidRPr="003A3616">
                      <w:rPr>
                        <w:u w:val="single"/>
                      </w:rPr>
                      <w:t>:   International organized crime and trafficking of illicit psychoactive substances: A cosmopolitan perspective</w:t>
                    </w:r>
                    <w:r w:rsidRPr="00DD7E3C">
                      <w:t>.</w:t>
                    </w:r>
                    <w:r>
                      <w:t xml:space="preserve">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23390931"/>
                  <w15:repeatingSectionItem/>
                </w:sdtPr>
                <w:sdtContent>
                  <w:p w14:paraId="6ABD6D79" w14:textId="77777777" w:rsidR="00A14A47" w:rsidRDefault="00A14A47" w:rsidP="00622316">
                    <w:pPr>
                      <w:pStyle w:val="Heading2"/>
                    </w:pP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B.A. </w:t>
                    </w:r>
                    <w:r>
                      <w:t xml:space="preserve"> Universidad de Puerto Rico, Rio Piedras.  2005</w:t>
                    </w:r>
                  </w:p>
                  <w:p w14:paraId="001DB099" w14:textId="77777777" w:rsidR="00A14A47" w:rsidRDefault="00A14A47" w:rsidP="00622316">
                    <w:r w:rsidRPr="003A3616">
                      <w:rPr>
                        <w:i/>
                      </w:rPr>
                      <w:t>Mayor in Psychology and Manor in Political Science.</w:t>
                    </w:r>
                    <w:r>
                      <w:t xml:space="preserve">   </w:t>
                    </w:r>
                  </w:p>
                </w:sdtContent>
              </w:sdt>
            </w:sdtContent>
          </w:sdt>
        </w:tc>
      </w:tr>
      <w:tr w:rsidR="00A14A47" w14:paraId="4428B542" w14:textId="77777777" w:rsidTr="00A14A47">
        <w:trPr>
          <w:gridAfter w:val="1"/>
          <w:wAfter w:w="205" w:type="dxa"/>
        </w:trPr>
        <w:tc>
          <w:tcPr>
            <w:tcW w:w="1778" w:type="dxa"/>
          </w:tcPr>
          <w:p w14:paraId="1FAB1949" w14:textId="77777777" w:rsidR="00A14A47" w:rsidRDefault="00A14A47" w:rsidP="00622316">
            <w:pPr>
              <w:pStyle w:val="Heading1"/>
            </w:pPr>
            <w:r>
              <w:t>References</w:t>
            </w:r>
          </w:p>
        </w:tc>
        <w:tc>
          <w:tcPr>
            <w:tcW w:w="287" w:type="dxa"/>
          </w:tcPr>
          <w:p w14:paraId="01F5CE21" w14:textId="77777777" w:rsidR="00A14A47" w:rsidRDefault="00A14A47" w:rsidP="00622316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15:color w:val="C0C0C0"/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4DF17BD7" w14:textId="77777777" w:rsidR="00A14A47" w:rsidRDefault="00A14A47" w:rsidP="00622316">
                    <w:pPr>
                      <w:pStyle w:val="Heading2"/>
                    </w:pPr>
                    <w:r>
                      <w:t>References available upon request</w:t>
                    </w:r>
                  </w:p>
                </w:sdtContent>
              </w:sdt>
            </w:sdtContent>
          </w:sdt>
        </w:tc>
      </w:tr>
    </w:tbl>
    <w:p w14:paraId="596D46F7" w14:textId="77777777" w:rsidR="00876ED2" w:rsidRDefault="00876ED2"/>
    <w:sectPr w:rsidR="00876ED2">
      <w:footerReference w:type="default" r:id="rId14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F10790" w14:textId="77777777" w:rsidR="00CE4CC1" w:rsidRDefault="00CE4CC1">
      <w:pPr>
        <w:spacing w:before="0" w:after="0" w:line="240" w:lineRule="auto"/>
      </w:pPr>
      <w:r>
        <w:separator/>
      </w:r>
    </w:p>
  </w:endnote>
  <w:endnote w:type="continuationSeparator" w:id="0">
    <w:p w14:paraId="2515C18F" w14:textId="77777777" w:rsidR="00CE4CC1" w:rsidRDefault="00CE4C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6"/>
      <w:gridCol w:w="5044"/>
    </w:tblGrid>
    <w:tr w:rsidR="00876ED2" w14:paraId="4E002FF7" w14:textId="77777777">
      <w:tc>
        <w:tcPr>
          <w:tcW w:w="5148" w:type="dxa"/>
        </w:tcPr>
        <w:p w14:paraId="776C497B" w14:textId="77777777" w:rsidR="00876ED2" w:rsidRDefault="005028F5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45BA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104BFB9B" w14:textId="77777777" w:rsidR="00876ED2" w:rsidRDefault="006A3836">
              <w:pPr>
                <w:pStyle w:val="Footer"/>
                <w:jc w:val="right"/>
              </w:pPr>
              <w:r>
                <w:t>Héctor L. Santana-Quintana</w:t>
              </w:r>
            </w:p>
          </w:tc>
        </w:sdtContent>
      </w:sdt>
    </w:tr>
  </w:tbl>
  <w:p w14:paraId="783CFB95" w14:textId="77777777" w:rsidR="00876ED2" w:rsidRDefault="00876ED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8B1D89" w14:textId="77777777" w:rsidR="00CE4CC1" w:rsidRDefault="00CE4CC1">
      <w:pPr>
        <w:spacing w:before="0" w:after="0" w:line="240" w:lineRule="auto"/>
      </w:pPr>
      <w:r>
        <w:separator/>
      </w:r>
    </w:p>
  </w:footnote>
  <w:footnote w:type="continuationSeparator" w:id="0">
    <w:p w14:paraId="6F386735" w14:textId="77777777" w:rsidR="00CE4CC1" w:rsidRDefault="00CE4CC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D538A"/>
    <w:multiLevelType w:val="hybridMultilevel"/>
    <w:tmpl w:val="15B2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B0976"/>
    <w:multiLevelType w:val="hybridMultilevel"/>
    <w:tmpl w:val="616E1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404A2"/>
    <w:multiLevelType w:val="hybridMultilevel"/>
    <w:tmpl w:val="7F02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57A86"/>
    <w:multiLevelType w:val="hybridMultilevel"/>
    <w:tmpl w:val="86C4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9E082E"/>
    <w:multiLevelType w:val="hybridMultilevel"/>
    <w:tmpl w:val="E9E82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836"/>
    <w:rsid w:val="000254A2"/>
    <w:rsid w:val="00053E0D"/>
    <w:rsid w:val="000B58F9"/>
    <w:rsid w:val="000F3A06"/>
    <w:rsid w:val="00103B40"/>
    <w:rsid w:val="00114F1C"/>
    <w:rsid w:val="001228EC"/>
    <w:rsid w:val="001C46E3"/>
    <w:rsid w:val="001E13F8"/>
    <w:rsid w:val="001E4DC5"/>
    <w:rsid w:val="001E6E6B"/>
    <w:rsid w:val="00202F60"/>
    <w:rsid w:val="00227695"/>
    <w:rsid w:val="00287E9D"/>
    <w:rsid w:val="002A141F"/>
    <w:rsid w:val="00302336"/>
    <w:rsid w:val="00375DAE"/>
    <w:rsid w:val="003A3616"/>
    <w:rsid w:val="003B23EB"/>
    <w:rsid w:val="00435D25"/>
    <w:rsid w:val="00493D04"/>
    <w:rsid w:val="004F472F"/>
    <w:rsid w:val="005028F5"/>
    <w:rsid w:val="005341D1"/>
    <w:rsid w:val="005E5615"/>
    <w:rsid w:val="006A3836"/>
    <w:rsid w:val="00847093"/>
    <w:rsid w:val="00876ED2"/>
    <w:rsid w:val="00894634"/>
    <w:rsid w:val="00940224"/>
    <w:rsid w:val="009B4AA7"/>
    <w:rsid w:val="009B6320"/>
    <w:rsid w:val="00A14A47"/>
    <w:rsid w:val="00A6233C"/>
    <w:rsid w:val="00AD60C1"/>
    <w:rsid w:val="00B145D5"/>
    <w:rsid w:val="00B5000C"/>
    <w:rsid w:val="00BA59C3"/>
    <w:rsid w:val="00BA5A93"/>
    <w:rsid w:val="00BB6ACE"/>
    <w:rsid w:val="00C045BA"/>
    <w:rsid w:val="00C12191"/>
    <w:rsid w:val="00C25584"/>
    <w:rsid w:val="00C52E80"/>
    <w:rsid w:val="00C53BA6"/>
    <w:rsid w:val="00CE4CC1"/>
    <w:rsid w:val="00D606FD"/>
    <w:rsid w:val="00D71624"/>
    <w:rsid w:val="00D82A00"/>
    <w:rsid w:val="00D86AB4"/>
    <w:rsid w:val="00DD0204"/>
    <w:rsid w:val="00DD6911"/>
    <w:rsid w:val="00DD7E3C"/>
    <w:rsid w:val="00EC11A2"/>
    <w:rsid w:val="00F02980"/>
    <w:rsid w:val="00FA4D05"/>
    <w:rsid w:val="00FC1114"/>
    <w:rsid w:val="00FD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18907"/>
  <w15:chartTrackingRefBased/>
  <w15:docId w15:val="{DD191A83-AC50-4C5F-B6F7-80FB1805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E3C"/>
    <w:pPr>
      <w:spacing w:before="0"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E3C"/>
    <w:rPr>
      <w:rFonts w:ascii="Consolas" w:hAnsi="Consolas" w:cs="Consolas"/>
      <w:kern w:val="20"/>
    </w:rPr>
  </w:style>
  <w:style w:type="paragraph" w:styleId="ListParagraph">
    <w:name w:val="List Paragraph"/>
    <w:basedOn w:val="Normal"/>
    <w:uiPriority w:val="34"/>
    <w:qFormat/>
    <w:rsid w:val="004F47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DAE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5DAE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2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anquinluis/liri-node-app" TargetMode="External"/><Relationship Id="rId12" Type="http://schemas.openxmlformats.org/officeDocument/2006/relationships/hyperlink" Target="https://github.com/sanquinluis/week11-hangman" TargetMode="External"/><Relationship Id="rId13" Type="http://schemas.openxmlformats.org/officeDocument/2006/relationships/hyperlink" Target="https://github.com/sanquinluis/hangmangame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s://github.com/sanquinlui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&#233;ctor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838D129FE54549BDA9F365D28C5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A1F34-8656-4BF3-8991-4AC326C2297E}"/>
      </w:docPartPr>
      <w:docPartBody>
        <w:p w:rsidR="0088542B" w:rsidRDefault="00CB583A">
          <w:pPr>
            <w:pStyle w:val="96838D129FE54549BDA9F365D28C5E73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81"/>
    <w:rsid w:val="0036370E"/>
    <w:rsid w:val="004577F6"/>
    <w:rsid w:val="005A0E49"/>
    <w:rsid w:val="005C67C4"/>
    <w:rsid w:val="0088542B"/>
    <w:rsid w:val="00AE3564"/>
    <w:rsid w:val="00C77BD3"/>
    <w:rsid w:val="00CB583A"/>
    <w:rsid w:val="00D03481"/>
    <w:rsid w:val="00EF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A6F5394586493092F36DEB488F2034">
    <w:name w:val="DBA6F5394586493092F36DEB488F2034"/>
  </w:style>
  <w:style w:type="paragraph" w:customStyle="1" w:styleId="AF86824E71A84F0EB69DD373146E5E61">
    <w:name w:val="AF86824E71A84F0EB69DD373146E5E61"/>
  </w:style>
  <w:style w:type="paragraph" w:customStyle="1" w:styleId="9E618B84CE4B4C8B93C01354FE525D18">
    <w:name w:val="9E618B84CE4B4C8B93C01354FE525D18"/>
  </w:style>
  <w:style w:type="paragraph" w:customStyle="1" w:styleId="652BB7436E6340218B0B416F1197E151">
    <w:name w:val="652BB7436E6340218B0B416F1197E151"/>
  </w:style>
  <w:style w:type="character" w:styleId="Emphasis">
    <w:name w:val="Emphasis"/>
    <w:basedOn w:val="DefaultParagraphFont"/>
    <w:unhideWhenUsed/>
    <w:qFormat/>
    <w:rPr>
      <w:color w:val="5B9BD5" w:themeColor="accent1"/>
    </w:rPr>
  </w:style>
  <w:style w:type="paragraph" w:customStyle="1" w:styleId="BEA184133D1C45868E427FE0E37CB132">
    <w:name w:val="BEA184133D1C45868E427FE0E37CB132"/>
  </w:style>
  <w:style w:type="character" w:styleId="PlaceholderText">
    <w:name w:val="Placeholder Text"/>
    <w:basedOn w:val="DefaultParagraphFont"/>
    <w:uiPriority w:val="99"/>
    <w:semiHidden/>
    <w:rsid w:val="0036370E"/>
    <w:rPr>
      <w:color w:val="808080"/>
    </w:rPr>
  </w:style>
  <w:style w:type="paragraph" w:customStyle="1" w:styleId="96838D129FE54549BDA9F365D28C5E73">
    <w:name w:val="96838D129FE54549BDA9F365D28C5E73"/>
  </w:style>
  <w:style w:type="paragraph" w:customStyle="1" w:styleId="D9ED411F57A245DB948F6CBF02D1365C">
    <w:name w:val="D9ED411F57A245DB948F6CBF02D1365C"/>
  </w:style>
  <w:style w:type="paragraph" w:customStyle="1" w:styleId="9F8598BE4F794013A61AB2167B59922F">
    <w:name w:val="9F8598BE4F794013A61AB2167B59922F"/>
  </w:style>
  <w:style w:type="paragraph" w:customStyle="1" w:styleId="1C2323779F0C4D9899292BB775225602">
    <w:name w:val="1C2323779F0C4D9899292BB775225602"/>
  </w:style>
  <w:style w:type="paragraph" w:customStyle="1" w:styleId="3AAE081B54304AFEA088802C87A00FA1">
    <w:name w:val="3AAE081B54304AFEA088802C87A00FA1"/>
  </w:style>
  <w:style w:type="paragraph" w:customStyle="1" w:styleId="15D39096C8D84141AFB486E34111C41E">
    <w:name w:val="15D39096C8D84141AFB486E34111C41E"/>
  </w:style>
  <w:style w:type="paragraph" w:customStyle="1" w:styleId="5F616F4F070F468E8D41869F4A32B30B">
    <w:name w:val="5F616F4F070F468E8D41869F4A32B30B"/>
  </w:style>
  <w:style w:type="paragraph" w:customStyle="1" w:styleId="2E91E36611BF4E49B0546D9CA6710F25">
    <w:name w:val="2E91E36611BF4E49B0546D9CA6710F25"/>
  </w:style>
  <w:style w:type="paragraph" w:customStyle="1" w:styleId="7F8C0F8918074E0E8E106B84DA81EFA6">
    <w:name w:val="7F8C0F8918074E0E8E106B84DA81EFA6"/>
  </w:style>
  <w:style w:type="paragraph" w:customStyle="1" w:styleId="FA49A144F1404355B6D8C7941E79F4EF">
    <w:name w:val="FA49A144F1404355B6D8C7941E79F4EF"/>
  </w:style>
  <w:style w:type="paragraph" w:customStyle="1" w:styleId="D4D99EB8326C4EE4820DEFB77082507B">
    <w:name w:val="D4D99EB8326C4EE4820DEFB77082507B"/>
  </w:style>
  <w:style w:type="paragraph" w:customStyle="1" w:styleId="B052E86F7C954B9FB3E0A12D156E53BF">
    <w:name w:val="B052E86F7C954B9FB3E0A12D156E53BF"/>
  </w:style>
  <w:style w:type="paragraph" w:customStyle="1" w:styleId="6F64EB00195749BDA2F5DB6910CAF958">
    <w:name w:val="6F64EB00195749BDA2F5DB6910CAF958"/>
  </w:style>
  <w:style w:type="paragraph" w:customStyle="1" w:styleId="8401604283314B07AF4E340FD1EBC314">
    <w:name w:val="8401604283314B07AF4E340FD1EBC314"/>
  </w:style>
  <w:style w:type="paragraph" w:customStyle="1" w:styleId="A23473207E514D0AB52B623EC1CE82E5">
    <w:name w:val="A23473207E514D0AB52B623EC1CE82E5"/>
    <w:rsid w:val="00D03481"/>
  </w:style>
  <w:style w:type="paragraph" w:customStyle="1" w:styleId="B836393BA56241B493AD5B6CF3F80B5E">
    <w:name w:val="B836393BA56241B493AD5B6CF3F80B5E"/>
    <w:rsid w:val="00D03481"/>
  </w:style>
  <w:style w:type="paragraph" w:customStyle="1" w:styleId="DD21357881B3497ABB96EED3CA9522D3">
    <w:name w:val="DD21357881B3497ABB96EED3CA9522D3"/>
    <w:rsid w:val="00D03481"/>
  </w:style>
  <w:style w:type="paragraph" w:customStyle="1" w:styleId="6EC3E1A523764036ACD74BAF35612FF8">
    <w:name w:val="6EC3E1A523764036ACD74BAF35612FF8"/>
    <w:rsid w:val="00D03481"/>
  </w:style>
  <w:style w:type="paragraph" w:customStyle="1" w:styleId="D6F03CEE50B44ACE8ECDEF6E8206654C">
    <w:name w:val="D6F03CEE50B44ACE8ECDEF6E8206654C"/>
    <w:rsid w:val="00D03481"/>
  </w:style>
  <w:style w:type="paragraph" w:customStyle="1" w:styleId="322D120E074F4F19BA1D2667CD6E0735">
    <w:name w:val="322D120E074F4F19BA1D2667CD6E0735"/>
    <w:rsid w:val="00D03481"/>
  </w:style>
  <w:style w:type="paragraph" w:customStyle="1" w:styleId="086A264F26C34129823EC7A2DB302559">
    <w:name w:val="086A264F26C34129823EC7A2DB302559"/>
    <w:rsid w:val="00D03481"/>
  </w:style>
  <w:style w:type="paragraph" w:customStyle="1" w:styleId="6893045B1EF67A4EAD5F47D9A90DCE1D">
    <w:name w:val="6893045B1EF67A4EAD5F47D9A90DCE1D"/>
    <w:rsid w:val="0036370E"/>
    <w:pPr>
      <w:spacing w:after="0" w:line="240" w:lineRule="auto"/>
    </w:pPr>
    <w:rPr>
      <w:sz w:val="24"/>
      <w:szCs w:val="24"/>
    </w:rPr>
  </w:style>
  <w:style w:type="paragraph" w:customStyle="1" w:styleId="7F34D8BD63F4F948A90289589B6F52BF">
    <w:name w:val="7F34D8BD63F4F948A90289589B6F52BF"/>
    <w:rsid w:val="0036370E"/>
    <w:pPr>
      <w:spacing w:after="0" w:line="240" w:lineRule="auto"/>
    </w:pPr>
    <w:rPr>
      <w:sz w:val="24"/>
      <w:szCs w:val="24"/>
    </w:rPr>
  </w:style>
  <w:style w:type="paragraph" w:customStyle="1" w:styleId="7DAA7FE29B26904CA8BC0C35DE69F077">
    <w:name w:val="7DAA7FE29B26904CA8BC0C35DE69F077"/>
    <w:rsid w:val="0036370E"/>
    <w:pPr>
      <w:spacing w:after="0" w:line="240" w:lineRule="auto"/>
    </w:pPr>
    <w:rPr>
      <w:sz w:val="24"/>
      <w:szCs w:val="24"/>
    </w:rPr>
  </w:style>
  <w:style w:type="paragraph" w:customStyle="1" w:styleId="5E8D603D5CAE43438A093A128F06AD77">
    <w:name w:val="5E8D603D5CAE43438A093A128F06AD77"/>
    <w:rsid w:val="0036370E"/>
    <w:pPr>
      <w:spacing w:after="0" w:line="240" w:lineRule="auto"/>
    </w:pPr>
    <w:rPr>
      <w:sz w:val="24"/>
      <w:szCs w:val="24"/>
    </w:rPr>
  </w:style>
  <w:style w:type="paragraph" w:customStyle="1" w:styleId="2395A0685A606E46B353835496D80B34">
    <w:name w:val="2395A0685A606E46B353835496D80B34"/>
    <w:rsid w:val="004577F6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B9C972-7B28-9E46-8352-E15587632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C:\Users\Héctor\AppData\Roaming\Microsoft\Templates\Functional resume (Minimalist design).dotx</Template>
  <TotalTime>1</TotalTime>
  <Pages>2</Pages>
  <Words>524</Words>
  <Characters>2988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Héctor L. Santana-Quintana</dc:creator>
  <cp:keywords/>
  <cp:lastModifiedBy>Héctor Santana</cp:lastModifiedBy>
  <cp:revision>2</cp:revision>
  <dcterms:created xsi:type="dcterms:W3CDTF">2016-10-08T02:46:00Z</dcterms:created>
  <dcterms:modified xsi:type="dcterms:W3CDTF">2016-10-08T02:46:00Z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